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49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180"/>
      </w:tblGrid>
      <w:tr w:rsidR="00DB4F21" w:rsidRPr="0065038D" w14:paraId="74F97294" w14:textId="77777777" w:rsidTr="007B0202">
        <w:trPr>
          <w:trHeight w:val="50"/>
        </w:trPr>
        <w:tc>
          <w:tcPr>
            <w:tcW w:w="9180" w:type="dxa"/>
          </w:tcPr>
          <w:p w14:paraId="36FDB939" w14:textId="1EDB0AF9" w:rsidR="00DB4F21" w:rsidRDefault="00DB4F21" w:rsidP="00F14524">
            <w:pPr>
              <w:pStyle w:val="ContactInfo"/>
              <w:rPr>
                <w:b w:val="0"/>
                <w:bCs/>
                <w:color w:val="auto"/>
              </w:rPr>
            </w:pPr>
            <w:r w:rsidRPr="0065038D">
              <w:rPr>
                <w:b w:val="0"/>
                <w:bCs/>
                <w:color w:val="auto"/>
              </w:rPr>
              <w:t>Address: Glen, Saint Vincent and The Grenadines</w:t>
            </w:r>
          </w:p>
          <w:p w14:paraId="6B127FD2" w14:textId="3D72D613" w:rsidR="00BD4FDF" w:rsidRDefault="00DB4F21" w:rsidP="00F14524">
            <w:pPr>
              <w:pStyle w:val="ContactInfo"/>
              <w:rPr>
                <w:b w:val="0"/>
                <w:bCs/>
                <w:color w:val="auto"/>
              </w:rPr>
            </w:pPr>
            <w:r w:rsidRPr="0065038D">
              <w:rPr>
                <w:b w:val="0"/>
                <w:bCs/>
                <w:color w:val="auto"/>
              </w:rPr>
              <w:t>Mobile: +</w:t>
            </w:r>
            <w:r w:rsidR="002F6450">
              <w:rPr>
                <w:b w:val="0"/>
                <w:bCs/>
                <w:color w:val="auto"/>
              </w:rPr>
              <w:t>(</w:t>
            </w:r>
            <w:r w:rsidRPr="0065038D">
              <w:rPr>
                <w:b w:val="0"/>
                <w:bCs/>
                <w:color w:val="auto"/>
              </w:rPr>
              <w:t>1784</w:t>
            </w:r>
            <w:r w:rsidR="002F6450">
              <w:rPr>
                <w:b w:val="0"/>
                <w:bCs/>
                <w:color w:val="auto"/>
              </w:rPr>
              <w:t xml:space="preserve">) </w:t>
            </w:r>
            <w:r w:rsidRPr="0065038D">
              <w:rPr>
                <w:b w:val="0"/>
                <w:bCs/>
                <w:color w:val="auto"/>
              </w:rPr>
              <w:t>491-5356</w:t>
            </w:r>
          </w:p>
          <w:p w14:paraId="537653E1" w14:textId="75096605" w:rsidR="00BD4FDF" w:rsidRDefault="00DB4F21" w:rsidP="00F14524">
            <w:pPr>
              <w:pStyle w:val="ContactInfo"/>
            </w:pPr>
            <w:r w:rsidRPr="0065038D">
              <w:rPr>
                <w:b w:val="0"/>
                <w:bCs/>
                <w:color w:val="auto"/>
              </w:rPr>
              <w:t>Email:</w:t>
            </w:r>
            <w:r w:rsidR="008D5D68">
              <w:rPr>
                <w:b w:val="0"/>
                <w:bCs/>
                <w:color w:val="auto"/>
              </w:rPr>
              <w:t xml:space="preserve"> dr.kevwe</w:t>
            </w:r>
            <w:r w:rsidR="00CA04E3">
              <w:rPr>
                <w:b w:val="0"/>
                <w:bCs/>
                <w:color w:val="auto"/>
              </w:rPr>
              <w:t>omeh</w:t>
            </w:r>
            <w:r w:rsidR="008D5D68">
              <w:rPr>
                <w:b w:val="0"/>
                <w:bCs/>
                <w:color w:val="auto"/>
              </w:rPr>
              <w:t>@gmail.com</w:t>
            </w:r>
          </w:p>
          <w:p w14:paraId="2EC4FFC6" w14:textId="0D716D2F" w:rsidR="0065038D" w:rsidRPr="00BD4FDF" w:rsidRDefault="00BD4FDF" w:rsidP="00F14524">
            <w:pPr>
              <w:pStyle w:val="ContactInfo"/>
              <w:rPr>
                <w:b w:val="0"/>
                <w:bCs/>
                <w:color w:val="auto"/>
              </w:rPr>
            </w:pPr>
            <w:r w:rsidRPr="003E0442">
              <w:rPr>
                <w:b w:val="0"/>
                <w:bCs/>
              </w:rPr>
              <w:t>LinkedIn:</w:t>
            </w:r>
            <w:r>
              <w:t xml:space="preserve"> </w:t>
            </w:r>
            <w:hyperlink r:id="rId7" w:history="1">
              <w:r>
                <w:rPr>
                  <w:rStyle w:val="Hyperlink"/>
                  <w:rFonts w:ascii="Segoe UI" w:hAnsi="Segoe UI" w:cs="Segoe UI"/>
                  <w:b w:val="0"/>
                  <w:bCs/>
                  <w:bdr w:val="none" w:sz="0" w:space="0" w:color="auto" w:frame="1"/>
                  <w:shd w:val="clear" w:color="auto" w:fill="FFFFFF"/>
                </w:rPr>
                <w:t>linkedin.com/in/oghenekevwe-emmanuel-omeh-m-d-3940a31b5</w:t>
              </w:r>
            </w:hyperlink>
          </w:p>
        </w:tc>
      </w:tr>
    </w:tbl>
    <w:tbl>
      <w:tblPr>
        <w:tblStyle w:val="TableGrid"/>
        <w:tblW w:w="49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796"/>
        <w:gridCol w:w="7384"/>
      </w:tblGrid>
      <w:tr w:rsidR="00DB4F21" w:rsidRPr="00DB4F21" w14:paraId="617FD370" w14:textId="77777777" w:rsidTr="00DB4F21">
        <w:tc>
          <w:tcPr>
            <w:tcW w:w="1796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AD931A" w14:textId="49EADA34" w:rsidR="001E5C69" w:rsidRPr="00DB4F21" w:rsidRDefault="00371579" w:rsidP="00371579">
            <w:pPr>
              <w:pStyle w:val="Heading1"/>
              <w:rPr>
                <w:color w:val="auto"/>
              </w:rPr>
            </w:pPr>
            <w:r w:rsidRPr="00DB4F21">
              <w:rPr>
                <w:color w:val="auto"/>
              </w:rPr>
              <w:t>Profile</w:t>
            </w:r>
          </w:p>
        </w:tc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BB297AF" w14:textId="77777777" w:rsidR="008D5D68" w:rsidRDefault="008D5D68" w:rsidP="00371579">
            <w:pPr>
              <w:rPr>
                <w:color w:val="auto"/>
              </w:rPr>
            </w:pPr>
            <w:r>
              <w:rPr>
                <w:color w:val="auto"/>
              </w:rPr>
              <w:t>Medical doctor with an expert certification in clinical optometry adept at assisting in:</w:t>
            </w:r>
          </w:p>
          <w:p w14:paraId="239B2977" w14:textId="77777777" w:rsidR="008D5D68" w:rsidRDefault="008D5D68" w:rsidP="008D5D68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Patient assessment</w:t>
            </w:r>
          </w:p>
          <w:p w14:paraId="31CEAB64" w14:textId="77777777" w:rsidR="008D5D68" w:rsidRDefault="008D5D68" w:rsidP="008D5D68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Documenting patient care</w:t>
            </w:r>
          </w:p>
          <w:p w14:paraId="4D297A36" w14:textId="77777777" w:rsidR="008D5D68" w:rsidRDefault="008D5D68" w:rsidP="008D5D68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Maintaining medical records and supporting other doctors with any duties required</w:t>
            </w:r>
          </w:p>
          <w:p w14:paraId="04FF5F75" w14:textId="77777777" w:rsidR="008D5D68" w:rsidRDefault="008D5D68" w:rsidP="008D5D68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Visual acuity testing and prescription of corrective spectacles</w:t>
            </w:r>
          </w:p>
          <w:p w14:paraId="2431CAC5" w14:textId="77777777" w:rsidR="008D5D68" w:rsidRDefault="008D5D68" w:rsidP="008D5D68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Heidelberg retinal topography (HRT) scanning and visual field testing</w:t>
            </w:r>
          </w:p>
          <w:p w14:paraId="290148F0" w14:textId="77777777" w:rsidR="008D5D68" w:rsidRDefault="008D5D68" w:rsidP="008D5D68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Fundoscopy and retinoscopy</w:t>
            </w:r>
          </w:p>
          <w:p w14:paraId="236D2E5C" w14:textId="77777777" w:rsidR="008D5D68" w:rsidRDefault="008D5D68" w:rsidP="000947A6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Ocular biometry</w:t>
            </w:r>
          </w:p>
          <w:p w14:paraId="3DF0FF52" w14:textId="422CC5C0" w:rsidR="000947A6" w:rsidRPr="000947A6" w:rsidRDefault="000947A6" w:rsidP="000947A6">
            <w:pPr>
              <w:rPr>
                <w:color w:val="auto"/>
              </w:rPr>
            </w:pPr>
            <w:r>
              <w:rPr>
                <w:color w:val="auto"/>
              </w:rPr>
              <w:t>I also offer extensive knowledge of medicine and optometry, well developed observation skills and significant ability to work and perform well in team environments</w:t>
            </w:r>
          </w:p>
        </w:tc>
      </w:tr>
      <w:tr w:rsidR="00DB4F21" w:rsidRPr="00DB4F21" w14:paraId="0786776C" w14:textId="77777777" w:rsidTr="00DB4F21">
        <w:tc>
          <w:tcPr>
            <w:tcW w:w="17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7FDF6A0B" w14:textId="29087EB0" w:rsidR="00910CBB" w:rsidRPr="00DB4F21" w:rsidRDefault="00F57C39" w:rsidP="002B7E4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756FF5">
              <w:rPr>
                <w:color w:val="auto"/>
              </w:rPr>
              <w:t>kills</w:t>
            </w:r>
          </w:p>
        </w:tc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F9E15D" w14:textId="41902F0B" w:rsidR="00A9541B" w:rsidRDefault="00F57C39" w:rsidP="00371579">
            <w:pPr>
              <w:rPr>
                <w:color w:val="auto"/>
              </w:rPr>
            </w:pPr>
            <w:r>
              <w:rPr>
                <w:color w:val="auto"/>
              </w:rPr>
              <w:t>Good written and verbal communication skills</w:t>
            </w:r>
          </w:p>
          <w:p w14:paraId="6FC29838" w14:textId="0E38B755" w:rsidR="00371579" w:rsidRPr="00DB4F21" w:rsidRDefault="00F57C39" w:rsidP="00371579">
            <w:pPr>
              <w:rPr>
                <w:color w:val="auto"/>
              </w:rPr>
            </w:pPr>
            <w:r>
              <w:rPr>
                <w:color w:val="auto"/>
              </w:rPr>
              <w:t>Highly o</w:t>
            </w:r>
            <w:r w:rsidR="00832340">
              <w:rPr>
                <w:color w:val="auto"/>
              </w:rPr>
              <w:t>rganized and efficient</w:t>
            </w:r>
          </w:p>
          <w:p w14:paraId="0D54E24D" w14:textId="39BD2FD4" w:rsidR="00371579" w:rsidRPr="00DB4F21" w:rsidRDefault="00371579" w:rsidP="00371579">
            <w:pPr>
              <w:rPr>
                <w:color w:val="auto"/>
              </w:rPr>
            </w:pPr>
            <w:r w:rsidRPr="00DB4F21">
              <w:rPr>
                <w:color w:val="auto"/>
              </w:rPr>
              <w:t>Time management</w:t>
            </w:r>
            <w:r w:rsidR="0079678E">
              <w:rPr>
                <w:color w:val="auto"/>
              </w:rPr>
              <w:t xml:space="preserve"> proficiency</w:t>
            </w:r>
          </w:p>
          <w:p w14:paraId="1C1F3FBC" w14:textId="3645A19D" w:rsidR="00371579" w:rsidRPr="00DB4F21" w:rsidRDefault="00F57C39" w:rsidP="00371579">
            <w:pPr>
              <w:rPr>
                <w:color w:val="auto"/>
              </w:rPr>
            </w:pPr>
            <w:r>
              <w:rPr>
                <w:color w:val="auto"/>
              </w:rPr>
              <w:t>Committed to learning</w:t>
            </w:r>
          </w:p>
          <w:p w14:paraId="0981E2E2" w14:textId="77777777" w:rsidR="00371579" w:rsidRDefault="00F57C39" w:rsidP="00371579">
            <w:pPr>
              <w:rPr>
                <w:color w:val="auto"/>
              </w:rPr>
            </w:pPr>
            <w:r>
              <w:rPr>
                <w:color w:val="auto"/>
              </w:rPr>
              <w:t>Detail-oriented</w:t>
            </w:r>
          </w:p>
          <w:p w14:paraId="38F41997" w14:textId="481D8F07" w:rsidR="00F57C39" w:rsidRPr="00DB4F21" w:rsidRDefault="00F57C39" w:rsidP="00371579">
            <w:pPr>
              <w:rPr>
                <w:color w:val="auto"/>
              </w:rPr>
            </w:pPr>
            <w:r>
              <w:rPr>
                <w:color w:val="auto"/>
              </w:rPr>
              <w:t>Microsoft Office (MS word, PowerPoint, etc.)</w:t>
            </w:r>
          </w:p>
        </w:tc>
      </w:tr>
      <w:tr w:rsidR="00DB4F21" w:rsidRPr="00DB4F21" w14:paraId="1FED8ADB" w14:textId="77777777" w:rsidTr="00DB4F21">
        <w:sdt>
          <w:sdtPr>
            <w:rPr>
              <w:color w:val="auto"/>
            </w:rPr>
            <w:alias w:val="Experience:"/>
            <w:tag w:val="Experience:"/>
            <w:id w:val="5444170"/>
            <w:placeholder>
              <w:docPart w:val="D39D9EA29A434314AB829CE9D4D3D8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6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4CA01B3D" w14:textId="77777777" w:rsidR="00910CBB" w:rsidRPr="00DB4F21" w:rsidRDefault="00D13586" w:rsidP="002B7E4E">
                <w:pPr>
                  <w:pStyle w:val="Heading1"/>
                  <w:rPr>
                    <w:color w:val="auto"/>
                  </w:rPr>
                </w:pPr>
                <w:r w:rsidRPr="00DB4F21">
                  <w:rPr>
                    <w:color w:val="auto"/>
                  </w:rPr>
                  <w:t>Experience</w:t>
                </w:r>
              </w:p>
            </w:tc>
          </w:sdtContent>
        </w:sdt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9353215" w14:textId="5DA73E40" w:rsidR="00B656B9" w:rsidRDefault="00724AE4" w:rsidP="00724AE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 w:rsidRPr="00DB4F21">
              <w:rPr>
                <w:color w:val="auto"/>
              </w:rPr>
              <w:t>Clinical rotations (2016 – 2018)</w:t>
            </w:r>
          </w:p>
          <w:p w14:paraId="6B4E0DA2" w14:textId="77777777" w:rsidR="00724AE4" w:rsidRPr="00DB4F21" w:rsidRDefault="00724AE4" w:rsidP="00724AE4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DB4F21">
              <w:rPr>
                <w:color w:val="auto"/>
              </w:rPr>
              <w:t>Performed various administrative duties, communicated with patients and maintained medical records.</w:t>
            </w:r>
          </w:p>
          <w:p w14:paraId="052290A0" w14:textId="77777777" w:rsidR="00724AE4" w:rsidRPr="00DB4F21" w:rsidRDefault="00724AE4" w:rsidP="00724AE4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DB4F21">
              <w:rPr>
                <w:color w:val="auto"/>
              </w:rPr>
              <w:t>Assisted in patient assessment and collected patients’ blood pressure, pulse and temperature.</w:t>
            </w:r>
          </w:p>
          <w:p w14:paraId="0454F186" w14:textId="77777777" w:rsidR="00954097" w:rsidRDefault="00724AE4" w:rsidP="00954097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DB4F21">
              <w:rPr>
                <w:color w:val="auto"/>
              </w:rPr>
              <w:t>Provided beneficial advice and support to patients on various diseases/disorders, general healthcare and treatment options</w:t>
            </w:r>
          </w:p>
          <w:p w14:paraId="64BAD450" w14:textId="2FF5D0B8" w:rsidR="00954097" w:rsidRPr="00954097" w:rsidRDefault="00724AE4" w:rsidP="00954097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954097">
              <w:rPr>
                <w:color w:val="auto"/>
              </w:rPr>
              <w:t>Documented patient care and performed other duties as assigned by medical professionals.</w:t>
            </w:r>
            <w:r w:rsidR="00954097" w:rsidRPr="00954097">
              <w:rPr>
                <w:color w:val="auto"/>
              </w:rPr>
              <w:t xml:space="preserve"> </w:t>
            </w:r>
          </w:p>
          <w:p w14:paraId="3DB18391" w14:textId="327C2DA6" w:rsidR="00724AE4" w:rsidRDefault="00954097" w:rsidP="0095409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Volunteer at Ophthalmology clinic (October 2020 – </w:t>
            </w:r>
            <w:r w:rsidR="0031480A">
              <w:rPr>
                <w:color w:val="auto"/>
              </w:rPr>
              <w:t>Jan 2022</w:t>
            </w:r>
            <w:r>
              <w:rPr>
                <w:color w:val="auto"/>
              </w:rPr>
              <w:t>)</w:t>
            </w:r>
          </w:p>
          <w:p w14:paraId="5AB1B8DC" w14:textId="5F15F915" w:rsidR="00954097" w:rsidRDefault="00954097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Patient history taking/physical exam (fundoscopy, slit lamp examination</w:t>
            </w:r>
            <w:r w:rsidR="000947A6">
              <w:rPr>
                <w:color w:val="auto"/>
              </w:rPr>
              <w:t>, checking intraocular pressure</w:t>
            </w:r>
            <w:r>
              <w:rPr>
                <w:color w:val="auto"/>
              </w:rPr>
              <w:t>)</w:t>
            </w:r>
          </w:p>
          <w:p w14:paraId="281046A4" w14:textId="02DBEC6C" w:rsidR="00954097" w:rsidRDefault="00954097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Cycloplegia for Retinal exam</w:t>
            </w:r>
          </w:p>
          <w:p w14:paraId="054B5CCC" w14:textId="41158863" w:rsidR="00954097" w:rsidRDefault="00954097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Autorefractometry and refraction</w:t>
            </w:r>
          </w:p>
          <w:p w14:paraId="41B5C15C" w14:textId="77777777" w:rsidR="00954097" w:rsidRDefault="00954097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Prescription of correction lens (Single Vision, Bifocal and </w:t>
            </w:r>
            <w:r w:rsidR="000947A6">
              <w:rPr>
                <w:color w:val="auto"/>
              </w:rPr>
              <w:t>Multifocal</w:t>
            </w:r>
            <w:r>
              <w:rPr>
                <w:color w:val="auto"/>
              </w:rPr>
              <w:t>)</w:t>
            </w:r>
          </w:p>
          <w:p w14:paraId="5211F502" w14:textId="77777777" w:rsidR="000947A6" w:rsidRDefault="000947A6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HRT scanning to identify/confirm the diagnosis of glaucoma</w:t>
            </w:r>
          </w:p>
          <w:p w14:paraId="09719FA4" w14:textId="77777777" w:rsidR="000947A6" w:rsidRDefault="000947A6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Visual field testing</w:t>
            </w:r>
          </w:p>
          <w:p w14:paraId="721B648E" w14:textId="3CAF5EB0" w:rsidR="000947A6" w:rsidRPr="00DB4F21" w:rsidRDefault="000947A6" w:rsidP="00954097">
            <w:pPr>
              <w:pStyle w:val="ListBullet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Keratometry and ocular ultrasound for the calculation and implantation of intraocular lens during cataract surgery</w:t>
            </w:r>
          </w:p>
        </w:tc>
      </w:tr>
      <w:tr w:rsidR="00DB4F21" w:rsidRPr="00DB4F21" w14:paraId="34634DAD" w14:textId="77777777" w:rsidTr="00DB4F21">
        <w:sdt>
          <w:sdtPr>
            <w:rPr>
              <w:color w:val="auto"/>
            </w:rPr>
            <w:alias w:val="Education:"/>
            <w:tag w:val="Education:"/>
            <w:id w:val="5444174"/>
            <w:placeholder>
              <w:docPart w:val="74E56BB1EEB0492C8E53DF14287AA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6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6F4C35B" w14:textId="77777777" w:rsidR="00910CBB" w:rsidRPr="00DB4F21" w:rsidRDefault="004513B2" w:rsidP="002B7E4E">
                <w:pPr>
                  <w:pStyle w:val="Heading1"/>
                  <w:rPr>
                    <w:color w:val="auto"/>
                  </w:rPr>
                </w:pPr>
                <w:r w:rsidRPr="00DB4F21">
                  <w:rPr>
                    <w:color w:val="auto"/>
                  </w:rPr>
                  <w:t>Education</w:t>
                </w:r>
              </w:p>
            </w:tc>
          </w:sdtContent>
        </w:sdt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FBBA1B" w14:textId="2B79607F" w:rsidR="00DB4F21" w:rsidRPr="00DB4F21" w:rsidRDefault="00881383" w:rsidP="00DB4F21">
            <w:pPr>
              <w:pStyle w:val="Heading2"/>
              <w:rPr>
                <w:color w:val="auto"/>
              </w:rPr>
            </w:pPr>
            <w:r w:rsidRPr="00DB4F21">
              <w:rPr>
                <w:color w:val="auto"/>
              </w:rPr>
              <w:t>Holy Family School</w:t>
            </w:r>
            <w:r w:rsidR="00832340">
              <w:rPr>
                <w:color w:val="auto"/>
              </w:rPr>
              <w:t>, Nigeria</w:t>
            </w:r>
            <w:r w:rsidRPr="00DB4F21">
              <w:rPr>
                <w:color w:val="auto"/>
              </w:rPr>
              <w:t xml:space="preserve"> (200</w:t>
            </w:r>
            <w:r w:rsidR="00E92450">
              <w:rPr>
                <w:color w:val="auto"/>
              </w:rPr>
              <w:t>3</w:t>
            </w:r>
            <w:r w:rsidRPr="00DB4F21">
              <w:rPr>
                <w:color w:val="auto"/>
              </w:rPr>
              <w:t xml:space="preserve"> – 2013)</w:t>
            </w:r>
            <w:r w:rsidR="009D6B01" w:rsidRPr="00DB4F21">
              <w:rPr>
                <w:color w:val="auto"/>
              </w:rPr>
              <w:t xml:space="preserve"> – High School Diploma</w:t>
            </w:r>
          </w:p>
          <w:p w14:paraId="26F7650F" w14:textId="0489F415" w:rsidR="00910CBB" w:rsidRPr="00DB4F21" w:rsidRDefault="003927B3" w:rsidP="00B656B9">
            <w:pPr>
              <w:pStyle w:val="Heading2"/>
              <w:rPr>
                <w:color w:val="auto"/>
              </w:rPr>
            </w:pPr>
            <w:r w:rsidRPr="00DB4F21">
              <w:rPr>
                <w:color w:val="auto"/>
              </w:rPr>
              <w:t>All Saints University School of Medicine</w:t>
            </w:r>
            <w:r w:rsidR="00832340">
              <w:rPr>
                <w:color w:val="auto"/>
              </w:rPr>
              <w:t>, Dominica</w:t>
            </w:r>
            <w:r w:rsidR="00724AE4" w:rsidRPr="00DB4F21">
              <w:rPr>
                <w:color w:val="auto"/>
              </w:rPr>
              <w:t xml:space="preserve"> (2013 – 2020)</w:t>
            </w:r>
            <w:r w:rsidR="00B656B9" w:rsidRPr="00DB4F21">
              <w:rPr>
                <w:color w:val="auto"/>
              </w:rPr>
              <w:t xml:space="preserve"> – </w:t>
            </w:r>
            <w:r w:rsidRPr="00DB4F21">
              <w:rPr>
                <w:color w:val="auto"/>
              </w:rPr>
              <w:t>M.D.</w:t>
            </w:r>
          </w:p>
          <w:p w14:paraId="7BECB29C" w14:textId="01A98B10" w:rsidR="00910CBB" w:rsidRPr="00DB4F21" w:rsidRDefault="00724AE4" w:rsidP="001A2DAF">
            <w:pPr>
              <w:rPr>
                <w:color w:val="auto"/>
              </w:rPr>
            </w:pPr>
            <w:r w:rsidRPr="00DB4F21">
              <w:rPr>
                <w:color w:val="auto"/>
              </w:rPr>
              <w:t xml:space="preserve">Graduated </w:t>
            </w:r>
            <w:r w:rsidR="003927B3" w:rsidRPr="00DB4F21">
              <w:rPr>
                <w:color w:val="auto"/>
              </w:rPr>
              <w:t>11</w:t>
            </w:r>
            <w:r w:rsidR="003927B3" w:rsidRPr="00DB4F21">
              <w:rPr>
                <w:color w:val="auto"/>
                <w:vertAlign w:val="superscript"/>
              </w:rPr>
              <w:t>th</w:t>
            </w:r>
            <w:r w:rsidR="003927B3" w:rsidRPr="00DB4F21">
              <w:rPr>
                <w:color w:val="auto"/>
              </w:rPr>
              <w:t xml:space="preserve"> August 2020</w:t>
            </w:r>
          </w:p>
          <w:p w14:paraId="1FF1A120" w14:textId="77777777" w:rsidR="003927B3" w:rsidRDefault="003927B3" w:rsidP="003927B3">
            <w:pPr>
              <w:rPr>
                <w:color w:val="auto"/>
              </w:rPr>
            </w:pPr>
            <w:r w:rsidRPr="00430FEE">
              <w:rPr>
                <w:b/>
                <w:bCs/>
                <w:color w:val="auto"/>
              </w:rPr>
              <w:t>GPA</w:t>
            </w:r>
            <w:r w:rsidRPr="00DB4F21">
              <w:rPr>
                <w:color w:val="auto"/>
              </w:rPr>
              <w:t>: 3</w:t>
            </w:r>
            <w:r w:rsidR="00881383" w:rsidRPr="00DB4F21">
              <w:rPr>
                <w:color w:val="auto"/>
              </w:rPr>
              <w:t>.21</w:t>
            </w:r>
            <w:r w:rsidR="00721D9A">
              <w:rPr>
                <w:color w:val="auto"/>
              </w:rPr>
              <w:t xml:space="preserve"> </w:t>
            </w:r>
          </w:p>
          <w:p w14:paraId="0A3C4F60" w14:textId="3EF46B4D" w:rsidR="00721D9A" w:rsidRDefault="00721D9A" w:rsidP="003927B3">
            <w:pPr>
              <w:rPr>
                <w:color w:val="auto"/>
              </w:rPr>
            </w:pPr>
            <w:r>
              <w:rPr>
                <w:color w:val="auto"/>
              </w:rPr>
              <w:t>Dean’s list</w:t>
            </w:r>
          </w:p>
          <w:p w14:paraId="164E07F5" w14:textId="77777777" w:rsidR="00B92A03" w:rsidRDefault="000947A6" w:rsidP="003927B3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School of Advanced Education, Research and Accreditation (SAERA) (</w:t>
            </w:r>
            <w:r w:rsidR="00106F1E">
              <w:rPr>
                <w:b/>
                <w:bCs/>
                <w:color w:val="auto"/>
              </w:rPr>
              <w:t>Jan 2021 – Nov 2021</w:t>
            </w:r>
            <w:r>
              <w:rPr>
                <w:b/>
                <w:bCs/>
                <w:color w:val="auto"/>
              </w:rPr>
              <w:t>)</w:t>
            </w:r>
            <w:r w:rsidR="00B92A03">
              <w:rPr>
                <w:b/>
                <w:bCs/>
                <w:color w:val="auto"/>
              </w:rPr>
              <w:t xml:space="preserve"> – Expert Certificate in Clinical Optometry</w:t>
            </w:r>
            <w:r w:rsidR="00106F1E">
              <w:rPr>
                <w:b/>
                <w:bCs/>
                <w:color w:val="auto"/>
              </w:rPr>
              <w:t xml:space="preserve"> </w:t>
            </w:r>
          </w:p>
          <w:p w14:paraId="428CF36C" w14:textId="587EDF6C" w:rsidR="000947A6" w:rsidRPr="00106F1E" w:rsidRDefault="00106F1E" w:rsidP="003927B3">
            <w:pPr>
              <w:rPr>
                <w:color w:val="auto"/>
              </w:rPr>
            </w:pPr>
            <w:r>
              <w:rPr>
                <w:color w:val="auto"/>
              </w:rPr>
              <w:t>20 ECTS</w:t>
            </w:r>
          </w:p>
        </w:tc>
      </w:tr>
      <w:tr w:rsidR="00DB4F21" w:rsidRPr="00DB4F21" w14:paraId="6CCB9D7B" w14:textId="77777777" w:rsidTr="00DB4F21">
        <w:tc>
          <w:tcPr>
            <w:tcW w:w="17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0A7BEB6" w14:textId="6F6F1842" w:rsidR="00B656B9" w:rsidRPr="00DB4F21" w:rsidRDefault="004D57E7" w:rsidP="002B7E4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Language</w:t>
            </w:r>
          </w:p>
        </w:tc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E4C364B" w14:textId="4E901333" w:rsidR="00B656B9" w:rsidRPr="00DB4F21" w:rsidRDefault="003927B3" w:rsidP="003927B3">
            <w:pPr>
              <w:rPr>
                <w:color w:val="auto"/>
              </w:rPr>
            </w:pPr>
            <w:r w:rsidRPr="00DB4F21">
              <w:rPr>
                <w:color w:val="auto"/>
              </w:rPr>
              <w:t>English</w:t>
            </w:r>
          </w:p>
        </w:tc>
      </w:tr>
      <w:tr w:rsidR="00DB4F21" w:rsidRPr="00DB4F21" w14:paraId="730976EE" w14:textId="77777777" w:rsidTr="00DB4F21">
        <w:tc>
          <w:tcPr>
            <w:tcW w:w="17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215D473" w14:textId="5D4E7DE9" w:rsidR="00DB4F21" w:rsidRPr="00DB4F21" w:rsidRDefault="00CD668E" w:rsidP="002B7E4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="00DB4F21">
              <w:rPr>
                <w:color w:val="auto"/>
              </w:rPr>
              <w:t>ctivities</w:t>
            </w:r>
          </w:p>
        </w:tc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07AE5AD" w14:textId="77777777" w:rsidR="00756FF5" w:rsidRDefault="00756FF5" w:rsidP="00756FF5">
            <w:pPr>
              <w:rPr>
                <w:color w:val="auto"/>
              </w:rPr>
            </w:pPr>
            <w:r>
              <w:rPr>
                <w:color w:val="auto"/>
              </w:rPr>
              <w:t>President, Jet club (2011 – 2012)</w:t>
            </w:r>
          </w:p>
          <w:p w14:paraId="5EA8CE37" w14:textId="6D511D04" w:rsidR="00DB4F21" w:rsidRDefault="00DB4F21" w:rsidP="003927B3">
            <w:pPr>
              <w:rPr>
                <w:color w:val="auto"/>
              </w:rPr>
            </w:pPr>
            <w:r>
              <w:rPr>
                <w:color w:val="auto"/>
              </w:rPr>
              <w:t>Senior prefect</w:t>
            </w:r>
            <w:r w:rsidR="00756FF5">
              <w:rPr>
                <w:color w:val="auto"/>
              </w:rPr>
              <w:t xml:space="preserve"> (2012 – 2013)</w:t>
            </w:r>
          </w:p>
          <w:p w14:paraId="568EBCD4" w14:textId="489D6951" w:rsidR="0065038D" w:rsidRDefault="00DB4F21" w:rsidP="003927B3">
            <w:pPr>
              <w:rPr>
                <w:color w:val="auto"/>
              </w:rPr>
            </w:pPr>
            <w:r>
              <w:rPr>
                <w:color w:val="auto"/>
              </w:rPr>
              <w:t>Teaching assistant, Histology</w:t>
            </w:r>
            <w:r w:rsidR="00F32E19">
              <w:rPr>
                <w:color w:val="auto"/>
              </w:rPr>
              <w:t xml:space="preserve"> and Cell biology</w:t>
            </w:r>
            <w:r>
              <w:rPr>
                <w:color w:val="auto"/>
              </w:rPr>
              <w:t xml:space="preserve"> (2015)</w:t>
            </w:r>
          </w:p>
          <w:p w14:paraId="3A83F2E1" w14:textId="42150704" w:rsidR="0065038D" w:rsidRPr="00DB4F21" w:rsidRDefault="0065038D" w:rsidP="003927B3">
            <w:pPr>
              <w:rPr>
                <w:color w:val="auto"/>
              </w:rPr>
            </w:pPr>
            <w:r>
              <w:rPr>
                <w:color w:val="auto"/>
              </w:rPr>
              <w:t>Volunteered for psychiatry evaluation at rural community (2016)</w:t>
            </w:r>
          </w:p>
        </w:tc>
      </w:tr>
      <w:tr w:rsidR="00DB4F21" w:rsidRPr="00DB4F21" w14:paraId="5BB93B8C" w14:textId="77777777" w:rsidTr="00DB4F21">
        <w:tc>
          <w:tcPr>
            <w:tcW w:w="179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2792C25" w14:textId="675F89D7" w:rsidR="00881383" w:rsidRPr="00DB4F21" w:rsidRDefault="00881383" w:rsidP="002B7E4E">
            <w:pPr>
              <w:pStyle w:val="Heading1"/>
              <w:rPr>
                <w:color w:val="auto"/>
              </w:rPr>
            </w:pPr>
            <w:r w:rsidRPr="00DB4F21">
              <w:rPr>
                <w:color w:val="auto"/>
              </w:rPr>
              <w:t xml:space="preserve">Interests </w:t>
            </w:r>
          </w:p>
        </w:tc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9F84DF" w14:textId="2BF54D34" w:rsidR="00881383" w:rsidRPr="00DB4F21" w:rsidRDefault="00881383" w:rsidP="003927B3">
            <w:pPr>
              <w:rPr>
                <w:color w:val="auto"/>
              </w:rPr>
            </w:pPr>
            <w:r w:rsidRPr="00DB4F21">
              <w:rPr>
                <w:color w:val="auto"/>
              </w:rPr>
              <w:t>Basketball, Soccer,</w:t>
            </w:r>
            <w:r w:rsidR="00BB28C9">
              <w:rPr>
                <w:color w:val="auto"/>
              </w:rPr>
              <w:t xml:space="preserve"> Swimming,</w:t>
            </w:r>
            <w:r w:rsidRPr="00DB4F21">
              <w:rPr>
                <w:color w:val="auto"/>
              </w:rPr>
              <w:t xml:space="preserve"> Video games, Anime</w:t>
            </w:r>
            <w:r w:rsidR="00FA5719">
              <w:rPr>
                <w:color w:val="auto"/>
              </w:rPr>
              <w:t>, Drawing</w:t>
            </w:r>
          </w:p>
        </w:tc>
      </w:tr>
      <w:tr w:rsidR="00DB4F21" w:rsidRPr="00A14034" w14:paraId="442CB79E" w14:textId="77777777" w:rsidTr="00DB4F21">
        <w:sdt>
          <w:sdtPr>
            <w:rPr>
              <w:color w:val="auto"/>
              <w:sz w:val="20"/>
              <w:szCs w:val="30"/>
            </w:rPr>
            <w:alias w:val="References:"/>
            <w:tag w:val="References:"/>
            <w:id w:val="5444177"/>
            <w:placeholder>
              <w:docPart w:val="53E4E69ED4F2422487F5BE3B12F854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96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6C9C6877" w14:textId="77777777" w:rsidR="00910CBB" w:rsidRPr="00A14034" w:rsidRDefault="004513B2" w:rsidP="002B7E4E">
                <w:pPr>
                  <w:pStyle w:val="Heading1"/>
                  <w:rPr>
                    <w:color w:val="auto"/>
                    <w:sz w:val="20"/>
                    <w:szCs w:val="30"/>
                  </w:rPr>
                </w:pPr>
                <w:r w:rsidRPr="00A14034">
                  <w:rPr>
                    <w:color w:val="auto"/>
                    <w:sz w:val="20"/>
                    <w:szCs w:val="30"/>
                  </w:rPr>
                  <w:t>References</w:t>
                </w:r>
              </w:p>
            </w:tc>
          </w:sdtContent>
        </w:sdt>
        <w:tc>
          <w:tcPr>
            <w:tcW w:w="738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E3FB250" w14:textId="052F96AB" w:rsidR="001A3868" w:rsidRPr="00A14034" w:rsidRDefault="003927B3" w:rsidP="00C97E0E">
            <w:pPr>
              <w:pStyle w:val="Heading2"/>
              <w:rPr>
                <w:color w:val="auto"/>
                <w:sz w:val="20"/>
                <w:szCs w:val="24"/>
              </w:rPr>
            </w:pPr>
            <w:r w:rsidRPr="00A14034">
              <w:rPr>
                <w:color w:val="auto"/>
                <w:sz w:val="20"/>
                <w:szCs w:val="24"/>
              </w:rPr>
              <w:t>Dr. St. Clair Thomas</w:t>
            </w:r>
            <w:r w:rsidR="001A3868" w:rsidRPr="00A14034">
              <w:rPr>
                <w:color w:val="auto"/>
                <w:sz w:val="20"/>
                <w:szCs w:val="24"/>
              </w:rPr>
              <w:t xml:space="preserve"> </w:t>
            </w:r>
          </w:p>
          <w:p w14:paraId="1E4240B9" w14:textId="375699D9" w:rsidR="001A3868" w:rsidRPr="00A14034" w:rsidRDefault="001A3868" w:rsidP="00C97E0E">
            <w:pPr>
              <w:pStyle w:val="Heading2"/>
              <w:rPr>
                <w:b w:val="0"/>
                <w:bCs/>
                <w:color w:val="auto"/>
                <w:sz w:val="20"/>
                <w:szCs w:val="24"/>
              </w:rPr>
            </w:pPr>
            <w:r w:rsidRPr="00A14034">
              <w:rPr>
                <w:b w:val="0"/>
                <w:bCs/>
                <w:color w:val="auto"/>
                <w:sz w:val="20"/>
                <w:szCs w:val="24"/>
              </w:rPr>
              <w:t>ENT consultant</w:t>
            </w:r>
          </w:p>
          <w:p w14:paraId="1058E537" w14:textId="1E24DB4D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Glenville Street</w:t>
            </w:r>
          </w:p>
          <w:p w14:paraId="06FDE88D" w14:textId="6CD21F3F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Kingstown, St. Vincent and The Grenadines</w:t>
            </w:r>
          </w:p>
          <w:p w14:paraId="5405A135" w14:textId="1B468346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+1(784) 457-2673</w:t>
            </w:r>
          </w:p>
          <w:p w14:paraId="7B26C758" w14:textId="77777777" w:rsidR="001A3868" w:rsidRPr="00A14034" w:rsidRDefault="001A3868" w:rsidP="001A3868">
            <w:pPr>
              <w:rPr>
                <w:sz w:val="20"/>
                <w:szCs w:val="20"/>
              </w:rPr>
            </w:pPr>
          </w:p>
          <w:p w14:paraId="140A75FC" w14:textId="0C7CFFA3" w:rsidR="001A3868" w:rsidRPr="00A14034" w:rsidRDefault="003927B3" w:rsidP="00C97E0E">
            <w:pPr>
              <w:pStyle w:val="Heading2"/>
              <w:rPr>
                <w:color w:val="auto"/>
                <w:sz w:val="20"/>
                <w:szCs w:val="24"/>
              </w:rPr>
            </w:pPr>
            <w:r w:rsidRPr="00A14034">
              <w:rPr>
                <w:color w:val="auto"/>
                <w:sz w:val="20"/>
                <w:szCs w:val="24"/>
              </w:rPr>
              <w:t>Dr.</w:t>
            </w:r>
            <w:r w:rsidR="0084230C" w:rsidRPr="00A14034">
              <w:rPr>
                <w:color w:val="auto"/>
                <w:sz w:val="20"/>
                <w:szCs w:val="24"/>
              </w:rPr>
              <w:t xml:space="preserve"> Rosemary Shallow-</w:t>
            </w:r>
            <w:r w:rsidRPr="00A14034">
              <w:rPr>
                <w:color w:val="auto"/>
                <w:sz w:val="20"/>
                <w:szCs w:val="24"/>
              </w:rPr>
              <w:t>Boyl</w:t>
            </w:r>
            <w:r w:rsidR="00C97E0E" w:rsidRPr="00A14034">
              <w:rPr>
                <w:color w:val="auto"/>
                <w:sz w:val="20"/>
                <w:szCs w:val="24"/>
              </w:rPr>
              <w:t>e</w:t>
            </w:r>
          </w:p>
          <w:p w14:paraId="4E790B83" w14:textId="31E1C70A" w:rsidR="001A3868" w:rsidRPr="00A14034" w:rsidRDefault="001A3868" w:rsidP="001A3868">
            <w:pPr>
              <w:pStyle w:val="Heading2"/>
              <w:rPr>
                <w:b w:val="0"/>
                <w:bCs/>
                <w:color w:val="auto"/>
                <w:sz w:val="20"/>
                <w:szCs w:val="24"/>
              </w:rPr>
            </w:pPr>
            <w:r w:rsidRPr="00A14034">
              <w:rPr>
                <w:b w:val="0"/>
                <w:bCs/>
                <w:color w:val="auto"/>
                <w:sz w:val="20"/>
                <w:szCs w:val="24"/>
              </w:rPr>
              <w:t>Paediatrician</w:t>
            </w:r>
          </w:p>
          <w:p w14:paraId="3D9DA18D" w14:textId="7BA6619B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P.O. Box 1135</w:t>
            </w:r>
          </w:p>
          <w:p w14:paraId="38FB763D" w14:textId="330C0FE1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Kingstown, St. Vincent and The Grenadines</w:t>
            </w:r>
          </w:p>
          <w:p w14:paraId="70C9FCB5" w14:textId="3F65A084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+1(784) 451-2266</w:t>
            </w:r>
          </w:p>
          <w:p w14:paraId="38CBCBAF" w14:textId="77777777" w:rsidR="001A3868" w:rsidRPr="00A14034" w:rsidRDefault="001A3868" w:rsidP="001A3868">
            <w:pPr>
              <w:rPr>
                <w:sz w:val="20"/>
                <w:szCs w:val="20"/>
              </w:rPr>
            </w:pPr>
          </w:p>
          <w:p w14:paraId="45A62DD4" w14:textId="77777777" w:rsidR="00910CBB" w:rsidRPr="00A14034" w:rsidRDefault="0039514F" w:rsidP="00C97E0E">
            <w:pPr>
              <w:pStyle w:val="Heading2"/>
              <w:rPr>
                <w:color w:val="auto"/>
                <w:sz w:val="20"/>
                <w:szCs w:val="24"/>
              </w:rPr>
            </w:pPr>
            <w:r w:rsidRPr="00A14034">
              <w:rPr>
                <w:color w:val="auto"/>
                <w:sz w:val="20"/>
                <w:szCs w:val="24"/>
              </w:rPr>
              <w:t>Dr. Guzin Dincel</w:t>
            </w:r>
          </w:p>
          <w:p w14:paraId="71E84229" w14:textId="77777777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Academic Registrar</w:t>
            </w:r>
          </w:p>
          <w:p w14:paraId="2F41B334" w14:textId="77777777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5145 Steeles Avenue West</w:t>
            </w:r>
          </w:p>
          <w:p w14:paraId="7608E7DE" w14:textId="77777777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Entrance B, Suite 210</w:t>
            </w:r>
          </w:p>
          <w:p w14:paraId="3B179045" w14:textId="77777777" w:rsidR="001A3868" w:rsidRPr="00A14034" w:rsidRDefault="001A3868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Toronto, ON M</w:t>
            </w:r>
            <w:r w:rsidR="00FE073A" w:rsidRPr="00A14034">
              <w:rPr>
                <w:sz w:val="20"/>
                <w:szCs w:val="20"/>
              </w:rPr>
              <w:t>9L 1R5</w:t>
            </w:r>
          </w:p>
          <w:p w14:paraId="28D51339" w14:textId="77777777" w:rsidR="00FE073A" w:rsidRPr="00A14034" w:rsidRDefault="00FE073A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+1(416) 743-9222</w:t>
            </w:r>
          </w:p>
          <w:p w14:paraId="25D09C8C" w14:textId="77777777" w:rsidR="00E077DB" w:rsidRPr="00A14034" w:rsidRDefault="00E077DB" w:rsidP="001A3868">
            <w:pPr>
              <w:rPr>
                <w:sz w:val="20"/>
                <w:szCs w:val="20"/>
              </w:rPr>
            </w:pPr>
          </w:p>
          <w:p w14:paraId="1D8F330A" w14:textId="67DA75C3" w:rsidR="00E077DB" w:rsidRPr="00A14034" w:rsidRDefault="00E077DB" w:rsidP="001A38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A14034">
              <w:rPr>
                <w:b/>
                <w:bCs/>
                <w:color w:val="auto"/>
                <w:sz w:val="20"/>
                <w:szCs w:val="20"/>
              </w:rPr>
              <w:t>Dr. Jarleis Llamas</w:t>
            </w:r>
          </w:p>
          <w:p w14:paraId="74175E2B" w14:textId="77777777" w:rsidR="00E077DB" w:rsidRPr="00A14034" w:rsidRDefault="00E077DB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Oculoplastic surgeon</w:t>
            </w:r>
          </w:p>
          <w:p w14:paraId="660DBC6C" w14:textId="77777777" w:rsidR="00E077DB" w:rsidRPr="00A14034" w:rsidRDefault="00E077DB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Stoney Ground, Russell building</w:t>
            </w:r>
          </w:p>
          <w:p w14:paraId="7435A925" w14:textId="77777777" w:rsidR="00E077DB" w:rsidRPr="00A14034" w:rsidRDefault="00E077DB" w:rsidP="001A3868">
            <w:pPr>
              <w:rPr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Kingstown, St. Vincent and The Grenadines</w:t>
            </w:r>
          </w:p>
          <w:p w14:paraId="2742AE7D" w14:textId="0F44D14A" w:rsidR="00E077DB" w:rsidRPr="00A14034" w:rsidRDefault="00E077DB" w:rsidP="001A3868">
            <w:pPr>
              <w:rPr>
                <w:b/>
                <w:bCs/>
                <w:sz w:val="20"/>
                <w:szCs w:val="20"/>
              </w:rPr>
            </w:pPr>
            <w:r w:rsidRPr="00A14034">
              <w:rPr>
                <w:sz w:val="20"/>
                <w:szCs w:val="20"/>
              </w:rPr>
              <w:t>+1(784) 531-8668</w:t>
            </w:r>
          </w:p>
        </w:tc>
      </w:tr>
    </w:tbl>
    <w:p w14:paraId="028D09CF" w14:textId="0753CF27" w:rsidR="007A2648" w:rsidRPr="00A14034" w:rsidRDefault="007A2648" w:rsidP="007A2648">
      <w:pPr>
        <w:pStyle w:val="NoSpacing"/>
        <w:rPr>
          <w:color w:val="auto"/>
          <w:sz w:val="20"/>
          <w:szCs w:val="20"/>
        </w:rPr>
      </w:pPr>
    </w:p>
    <w:sectPr w:rsidR="007A2648" w:rsidRPr="00A14034" w:rsidSect="00474BB6">
      <w:headerReference w:type="default" r:id="rId8"/>
      <w:footerReference w:type="default" r:id="rId9"/>
      <w:headerReference w:type="first" r:id="rId10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4B09" w14:textId="77777777" w:rsidR="009D217C" w:rsidRDefault="009D217C">
      <w:r>
        <w:separator/>
      </w:r>
    </w:p>
  </w:endnote>
  <w:endnote w:type="continuationSeparator" w:id="0">
    <w:p w14:paraId="4547B126" w14:textId="77777777" w:rsidR="009D217C" w:rsidRDefault="009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BABF1" w14:textId="336E2313" w:rsidR="00371579" w:rsidRDefault="003715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7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F081" w14:textId="77777777" w:rsidR="009D217C" w:rsidRDefault="009D217C">
      <w:r>
        <w:separator/>
      </w:r>
    </w:p>
  </w:footnote>
  <w:footnote w:type="continuationSeparator" w:id="0">
    <w:p w14:paraId="54C478E1" w14:textId="77777777" w:rsidR="009D217C" w:rsidRDefault="009D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800D" w14:textId="77777777" w:rsidR="00371579" w:rsidRDefault="00371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F9C6DA8" wp14:editId="6F278E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3EBBF74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C2CD" w14:textId="763A848B" w:rsidR="00470089" w:rsidRPr="005253FA" w:rsidRDefault="00470089" w:rsidP="005253FA">
    <w:pPr>
      <w:pStyle w:val="Header"/>
      <w:jc w:val="center"/>
      <w:rPr>
        <w:b/>
        <w:bCs/>
        <w:caps/>
        <w:color w:val="auto"/>
        <w:sz w:val="36"/>
        <w:szCs w:val="36"/>
      </w:rPr>
    </w:pPr>
    <w:r w:rsidRPr="00470089">
      <w:rPr>
        <w:b/>
        <w:bCs/>
        <w:caps/>
        <w:color w:val="auto"/>
        <w:sz w:val="36"/>
        <w:szCs w:val="36"/>
      </w:rPr>
      <w:t>OGHENEKEVWE EMMANUEL OMEH, M.D.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94C2A"/>
    <w:multiLevelType w:val="hybridMultilevel"/>
    <w:tmpl w:val="66F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034378"/>
    <w:multiLevelType w:val="hybridMultilevel"/>
    <w:tmpl w:val="BD9EC7BC"/>
    <w:lvl w:ilvl="0" w:tplc="1B46AE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9A42A3"/>
    <w:multiLevelType w:val="hybridMultilevel"/>
    <w:tmpl w:val="BE8EF822"/>
    <w:lvl w:ilvl="0" w:tplc="B3C2C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05522"/>
    <w:multiLevelType w:val="hybridMultilevel"/>
    <w:tmpl w:val="A80C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F4B2F"/>
    <w:multiLevelType w:val="hybridMultilevel"/>
    <w:tmpl w:val="0D98EFC0"/>
    <w:lvl w:ilvl="0" w:tplc="A2588C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5"/>
  </w:num>
  <w:num w:numId="15">
    <w:abstractNumId w:val="1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1B"/>
    <w:rsid w:val="0001722C"/>
    <w:rsid w:val="00024E30"/>
    <w:rsid w:val="00045CE7"/>
    <w:rsid w:val="00066481"/>
    <w:rsid w:val="00087B56"/>
    <w:rsid w:val="000947A6"/>
    <w:rsid w:val="000B3D88"/>
    <w:rsid w:val="000E7AC9"/>
    <w:rsid w:val="00102CBC"/>
    <w:rsid w:val="00106F1E"/>
    <w:rsid w:val="00127BC3"/>
    <w:rsid w:val="0015150F"/>
    <w:rsid w:val="001A2DAF"/>
    <w:rsid w:val="001A3868"/>
    <w:rsid w:val="001E5C69"/>
    <w:rsid w:val="001F30A4"/>
    <w:rsid w:val="002001BF"/>
    <w:rsid w:val="002275F6"/>
    <w:rsid w:val="00243B94"/>
    <w:rsid w:val="00247188"/>
    <w:rsid w:val="00261DE3"/>
    <w:rsid w:val="002B7E4E"/>
    <w:rsid w:val="002C011B"/>
    <w:rsid w:val="002F1B0F"/>
    <w:rsid w:val="002F22D0"/>
    <w:rsid w:val="002F6450"/>
    <w:rsid w:val="00307B41"/>
    <w:rsid w:val="003105DA"/>
    <w:rsid w:val="0031480A"/>
    <w:rsid w:val="00371579"/>
    <w:rsid w:val="003755F2"/>
    <w:rsid w:val="00384F21"/>
    <w:rsid w:val="003927B3"/>
    <w:rsid w:val="0039514F"/>
    <w:rsid w:val="003B4809"/>
    <w:rsid w:val="003C5296"/>
    <w:rsid w:val="003D25B1"/>
    <w:rsid w:val="003E0442"/>
    <w:rsid w:val="003E2599"/>
    <w:rsid w:val="003E721B"/>
    <w:rsid w:val="00413583"/>
    <w:rsid w:val="00430FEE"/>
    <w:rsid w:val="004513B2"/>
    <w:rsid w:val="00470089"/>
    <w:rsid w:val="00474BB6"/>
    <w:rsid w:val="0048154B"/>
    <w:rsid w:val="004A13BA"/>
    <w:rsid w:val="004B46B6"/>
    <w:rsid w:val="004B572C"/>
    <w:rsid w:val="004D57E7"/>
    <w:rsid w:val="0051030D"/>
    <w:rsid w:val="00514936"/>
    <w:rsid w:val="005253FA"/>
    <w:rsid w:val="00525C3F"/>
    <w:rsid w:val="00531EC3"/>
    <w:rsid w:val="0058321E"/>
    <w:rsid w:val="00591677"/>
    <w:rsid w:val="005C3A84"/>
    <w:rsid w:val="00617226"/>
    <w:rsid w:val="00647056"/>
    <w:rsid w:val="0065038D"/>
    <w:rsid w:val="006704FF"/>
    <w:rsid w:val="00673C26"/>
    <w:rsid w:val="00694B4A"/>
    <w:rsid w:val="006B4888"/>
    <w:rsid w:val="006D2999"/>
    <w:rsid w:val="006E1E22"/>
    <w:rsid w:val="00721D9A"/>
    <w:rsid w:val="00724AE4"/>
    <w:rsid w:val="00730614"/>
    <w:rsid w:val="00756FF5"/>
    <w:rsid w:val="007820C6"/>
    <w:rsid w:val="007842CB"/>
    <w:rsid w:val="0079678E"/>
    <w:rsid w:val="007A2648"/>
    <w:rsid w:val="007B0202"/>
    <w:rsid w:val="00832340"/>
    <w:rsid w:val="0084230C"/>
    <w:rsid w:val="00881383"/>
    <w:rsid w:val="008C2B39"/>
    <w:rsid w:val="008D5D68"/>
    <w:rsid w:val="008F1622"/>
    <w:rsid w:val="00910CBB"/>
    <w:rsid w:val="00923D54"/>
    <w:rsid w:val="00933AC4"/>
    <w:rsid w:val="00954097"/>
    <w:rsid w:val="009B7841"/>
    <w:rsid w:val="009C28DD"/>
    <w:rsid w:val="009D217C"/>
    <w:rsid w:val="009D6B01"/>
    <w:rsid w:val="009F50CC"/>
    <w:rsid w:val="00A14034"/>
    <w:rsid w:val="00A838CB"/>
    <w:rsid w:val="00A90A26"/>
    <w:rsid w:val="00A9541B"/>
    <w:rsid w:val="00AA4E22"/>
    <w:rsid w:val="00AA6298"/>
    <w:rsid w:val="00AD1F23"/>
    <w:rsid w:val="00AE7A54"/>
    <w:rsid w:val="00AF3A64"/>
    <w:rsid w:val="00AF50EA"/>
    <w:rsid w:val="00AF7026"/>
    <w:rsid w:val="00B1053A"/>
    <w:rsid w:val="00B44326"/>
    <w:rsid w:val="00B656B9"/>
    <w:rsid w:val="00B67141"/>
    <w:rsid w:val="00B71752"/>
    <w:rsid w:val="00B92A03"/>
    <w:rsid w:val="00BB28C9"/>
    <w:rsid w:val="00BC74AA"/>
    <w:rsid w:val="00BD4FDF"/>
    <w:rsid w:val="00C23BE0"/>
    <w:rsid w:val="00C4467C"/>
    <w:rsid w:val="00C56ACC"/>
    <w:rsid w:val="00C7369E"/>
    <w:rsid w:val="00C87C9D"/>
    <w:rsid w:val="00C97E0E"/>
    <w:rsid w:val="00CA04E3"/>
    <w:rsid w:val="00CC1D1E"/>
    <w:rsid w:val="00CC2F4C"/>
    <w:rsid w:val="00CC7FC2"/>
    <w:rsid w:val="00CD5910"/>
    <w:rsid w:val="00CD668E"/>
    <w:rsid w:val="00CF0DEA"/>
    <w:rsid w:val="00D13586"/>
    <w:rsid w:val="00D17647"/>
    <w:rsid w:val="00D207B5"/>
    <w:rsid w:val="00D22188"/>
    <w:rsid w:val="00D313CE"/>
    <w:rsid w:val="00D835A4"/>
    <w:rsid w:val="00DB4F21"/>
    <w:rsid w:val="00E02D4E"/>
    <w:rsid w:val="00E077DB"/>
    <w:rsid w:val="00E20F9E"/>
    <w:rsid w:val="00E5147C"/>
    <w:rsid w:val="00E83EAD"/>
    <w:rsid w:val="00E92450"/>
    <w:rsid w:val="00E9289A"/>
    <w:rsid w:val="00EC0619"/>
    <w:rsid w:val="00EE0B8D"/>
    <w:rsid w:val="00F068E1"/>
    <w:rsid w:val="00F14524"/>
    <w:rsid w:val="00F32E19"/>
    <w:rsid w:val="00F556B8"/>
    <w:rsid w:val="00F57C39"/>
    <w:rsid w:val="00F96B9F"/>
    <w:rsid w:val="00FA5719"/>
    <w:rsid w:val="00F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26B5D"/>
  <w15:docId w15:val="{8701522F-0514-4D38-B47A-D0F2C20C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B4F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8D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ghenekevwe-emmanuel-omeh-m-d-3940a31b5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yo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9D9EA29A434314AB829CE9D4D3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0FEA4-0EF9-445B-BBE0-B06D206892EA}"/>
      </w:docPartPr>
      <w:docPartBody>
        <w:p w:rsidR="00D23F91" w:rsidRDefault="0032224F">
          <w:pPr>
            <w:pStyle w:val="D39D9EA29A434314AB829CE9D4D3D822"/>
          </w:pPr>
          <w:r>
            <w:t>Experience</w:t>
          </w:r>
        </w:p>
      </w:docPartBody>
    </w:docPart>
    <w:docPart>
      <w:docPartPr>
        <w:name w:val="74E56BB1EEB0492C8E53DF14287A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C20C-7448-4227-BCDE-F2DF9DDBBA51}"/>
      </w:docPartPr>
      <w:docPartBody>
        <w:p w:rsidR="00D23F91" w:rsidRDefault="0032224F">
          <w:pPr>
            <w:pStyle w:val="74E56BB1EEB0492C8E53DF14287AA506"/>
          </w:pPr>
          <w:r w:rsidRPr="00024E30">
            <w:t>Education</w:t>
          </w:r>
        </w:p>
      </w:docPartBody>
    </w:docPart>
    <w:docPart>
      <w:docPartPr>
        <w:name w:val="53E4E69ED4F2422487F5BE3B12F85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C09EB-1CD2-4C01-914B-40B5BE30D0E1}"/>
      </w:docPartPr>
      <w:docPartBody>
        <w:p w:rsidR="00D23F91" w:rsidRDefault="0032224F">
          <w:pPr>
            <w:pStyle w:val="53E4E69ED4F2422487F5BE3B12F85418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4F"/>
    <w:rsid w:val="00124EEA"/>
    <w:rsid w:val="001B00B7"/>
    <w:rsid w:val="00274042"/>
    <w:rsid w:val="0032224F"/>
    <w:rsid w:val="003B4A79"/>
    <w:rsid w:val="003D03A9"/>
    <w:rsid w:val="004E785F"/>
    <w:rsid w:val="00631549"/>
    <w:rsid w:val="00666A1C"/>
    <w:rsid w:val="006727FE"/>
    <w:rsid w:val="00722653"/>
    <w:rsid w:val="00722D60"/>
    <w:rsid w:val="00A230BF"/>
    <w:rsid w:val="00AA29F0"/>
    <w:rsid w:val="00B02DA7"/>
    <w:rsid w:val="00BD1FA8"/>
    <w:rsid w:val="00BF4CBF"/>
    <w:rsid w:val="00CA4838"/>
    <w:rsid w:val="00CE6BB7"/>
    <w:rsid w:val="00D23F91"/>
    <w:rsid w:val="00EB317C"/>
    <w:rsid w:val="00F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9D9EA29A434314AB829CE9D4D3D822">
    <w:name w:val="D39D9EA29A434314AB829CE9D4D3D822"/>
  </w:style>
  <w:style w:type="paragraph" w:customStyle="1" w:styleId="74E56BB1EEB0492C8E53DF14287AA506">
    <w:name w:val="74E56BB1EEB0492C8E53DF14287AA506"/>
  </w:style>
  <w:style w:type="paragraph" w:customStyle="1" w:styleId="53E4E69ED4F2422487F5BE3B12F85418">
    <w:name w:val="53E4E69ED4F2422487F5BE3B12F85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264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Emmanuel Omeh</dc:creator>
  <cp:lastModifiedBy>Emmanuel Omeh</cp:lastModifiedBy>
  <cp:revision>41</cp:revision>
  <dcterms:created xsi:type="dcterms:W3CDTF">2020-08-30T16:21:00Z</dcterms:created>
  <dcterms:modified xsi:type="dcterms:W3CDTF">2022-03-01T12:09:00Z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